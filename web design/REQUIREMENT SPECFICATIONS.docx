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332" w:rsidRDefault="004F164A" w:rsidP="004F164A">
      <w:pPr>
        <w:jc w:val="center"/>
        <w:rPr>
          <w:i/>
          <w:sz w:val="40"/>
          <w:szCs w:val="40"/>
        </w:rPr>
      </w:pPr>
      <w:r w:rsidRPr="004F164A">
        <w:rPr>
          <w:i/>
          <w:sz w:val="40"/>
          <w:szCs w:val="40"/>
        </w:rPr>
        <w:t>REQUIREMENT SPECFICATIONS</w:t>
      </w:r>
    </w:p>
    <w:p w:rsidR="004F164A" w:rsidRDefault="004F164A" w:rsidP="004F164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Who is your target audience?</w:t>
      </w:r>
    </w:p>
    <w:p w:rsidR="004F164A" w:rsidRDefault="004F164A" w:rsidP="004F164A">
      <w:pPr>
        <w:rPr>
          <w:sz w:val="32"/>
          <w:szCs w:val="32"/>
        </w:rPr>
      </w:pPr>
      <w:r>
        <w:rPr>
          <w:sz w:val="32"/>
          <w:szCs w:val="32"/>
        </w:rPr>
        <w:t xml:space="preserve">Anyone who likes cakes and pastries and is interested in ordering cakes for birthdays or other special occasions. </w:t>
      </w:r>
    </w:p>
    <w:p w:rsidR="004F164A" w:rsidRDefault="004F164A" w:rsidP="004F164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the purpose of the website?</w:t>
      </w:r>
    </w:p>
    <w:p w:rsidR="004F164A" w:rsidRPr="004F164A" w:rsidRDefault="004F164A" w:rsidP="004F164A">
      <w:pPr>
        <w:rPr>
          <w:sz w:val="32"/>
          <w:szCs w:val="32"/>
        </w:rPr>
      </w:pPr>
      <w:r w:rsidRPr="004F164A">
        <w:rPr>
          <w:sz w:val="32"/>
          <w:szCs w:val="32"/>
        </w:rPr>
        <w:t>The purpose of the website is to advertise products and make ordering cakes and pastries possible online, also shows the location of the shop and contact details.</w:t>
      </w:r>
    </w:p>
    <w:p w:rsidR="004F164A" w:rsidRDefault="004F164A" w:rsidP="004F164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Do you have specific company </w:t>
      </w:r>
      <w:proofErr w:type="spellStart"/>
      <w:r>
        <w:rPr>
          <w:sz w:val="32"/>
          <w:szCs w:val="32"/>
        </w:rPr>
        <w:t>colors</w:t>
      </w:r>
      <w:proofErr w:type="spellEnd"/>
      <w:r>
        <w:rPr>
          <w:sz w:val="32"/>
          <w:szCs w:val="32"/>
        </w:rPr>
        <w:t xml:space="preserve"> that need to be used?</w:t>
      </w:r>
    </w:p>
    <w:p w:rsidR="004F164A" w:rsidRDefault="004F164A" w:rsidP="004F164A">
      <w:pPr>
        <w:rPr>
          <w:sz w:val="32"/>
          <w:szCs w:val="32"/>
        </w:rPr>
      </w:pPr>
      <w:r>
        <w:rPr>
          <w:sz w:val="32"/>
          <w:szCs w:val="32"/>
        </w:rPr>
        <w:t xml:space="preserve">Yes, yellow and blue is the main theme </w:t>
      </w:r>
      <w:proofErr w:type="spellStart"/>
      <w:r>
        <w:rPr>
          <w:sz w:val="32"/>
          <w:szCs w:val="32"/>
        </w:rPr>
        <w:t>colors</w:t>
      </w:r>
      <w:proofErr w:type="spellEnd"/>
      <w:r>
        <w:rPr>
          <w:sz w:val="32"/>
          <w:szCs w:val="32"/>
        </w:rPr>
        <w:t xml:space="preserve"> for the company.</w:t>
      </w:r>
    </w:p>
    <w:p w:rsidR="004F164A" w:rsidRDefault="004F164A" w:rsidP="004F164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about those websites would you like to be incorporated into your website?</w:t>
      </w:r>
    </w:p>
    <w:p w:rsidR="004F164A" w:rsidRDefault="004F164A" w:rsidP="004F164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Id</w:t>
      </w:r>
      <w:proofErr w:type="spellEnd"/>
      <w:r>
        <w:rPr>
          <w:sz w:val="32"/>
          <w:szCs w:val="32"/>
        </w:rPr>
        <w:t xml:space="preserve"> like to add the share option so customers would be able to share their purchased or favourite products on social media such as </w:t>
      </w:r>
      <w:proofErr w:type="spellStart"/>
      <w:r>
        <w:rPr>
          <w:sz w:val="32"/>
          <w:szCs w:val="32"/>
        </w:rPr>
        <w:t>fb</w:t>
      </w:r>
      <w:proofErr w:type="gramStart"/>
      <w:r>
        <w:rPr>
          <w:sz w:val="32"/>
          <w:szCs w:val="32"/>
        </w:rPr>
        <w:t>,twitter</w:t>
      </w:r>
      <w:proofErr w:type="spellEnd"/>
      <w:proofErr w:type="gram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insta</w:t>
      </w:r>
      <w:proofErr w:type="spellEnd"/>
      <w:r>
        <w:rPr>
          <w:sz w:val="32"/>
          <w:szCs w:val="32"/>
        </w:rPr>
        <w:t>.</w:t>
      </w:r>
    </w:p>
    <w:p w:rsidR="004F164A" w:rsidRDefault="0041616D" w:rsidP="004F164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Name the 3 things that are most important in the design of your new website.</w:t>
      </w:r>
    </w:p>
    <w:p w:rsidR="0041616D" w:rsidRDefault="0041616D" w:rsidP="0041616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Being able to order products without signing up using a code to be given at the shop for collection.</w:t>
      </w:r>
    </w:p>
    <w:p w:rsidR="0041616D" w:rsidRDefault="0041616D" w:rsidP="0041616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Being able to share your favourites and purchases on social media such as </w:t>
      </w:r>
      <w:proofErr w:type="spellStart"/>
      <w:r>
        <w:rPr>
          <w:sz w:val="32"/>
          <w:szCs w:val="32"/>
        </w:rPr>
        <w:t>fb</w:t>
      </w:r>
      <w:proofErr w:type="gramStart"/>
      <w:r>
        <w:rPr>
          <w:sz w:val="32"/>
          <w:szCs w:val="32"/>
        </w:rPr>
        <w:t>,twitter</w:t>
      </w:r>
      <w:proofErr w:type="spellEnd"/>
      <w:proofErr w:type="gram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insta</w:t>
      </w:r>
      <w:proofErr w:type="spellEnd"/>
      <w:r>
        <w:rPr>
          <w:sz w:val="32"/>
          <w:szCs w:val="32"/>
        </w:rPr>
        <w:t xml:space="preserve"> etc.</w:t>
      </w:r>
    </w:p>
    <w:p w:rsidR="0041616D" w:rsidRDefault="0041616D" w:rsidP="0041616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More detailed way of personalizing cakes and pastries (dominoes)</w:t>
      </w:r>
    </w:p>
    <w:p w:rsidR="0041616D" w:rsidRPr="0041616D" w:rsidRDefault="0041616D" w:rsidP="0041616D">
      <w:pPr>
        <w:pStyle w:val="ListParagraph"/>
        <w:rPr>
          <w:sz w:val="32"/>
          <w:szCs w:val="32"/>
        </w:rPr>
      </w:pPr>
    </w:p>
    <w:p w:rsidR="0041616D" w:rsidRDefault="0041616D" w:rsidP="0041616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1616D">
        <w:rPr>
          <w:sz w:val="32"/>
          <w:szCs w:val="32"/>
        </w:rPr>
        <w:t>Do you have a budget you are trying to meet?</w:t>
      </w:r>
    </w:p>
    <w:p w:rsidR="0041616D" w:rsidRDefault="0041616D" w:rsidP="0041616D">
      <w:pPr>
        <w:rPr>
          <w:sz w:val="32"/>
          <w:szCs w:val="32"/>
        </w:rPr>
      </w:pPr>
    </w:p>
    <w:p w:rsidR="0041616D" w:rsidRDefault="0041616D" w:rsidP="0041616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Will there be any cross promotion of content with the site?</w:t>
      </w:r>
    </w:p>
    <w:p w:rsidR="0041616D" w:rsidRDefault="0041616D" w:rsidP="0041616D">
      <w:pPr>
        <w:rPr>
          <w:sz w:val="32"/>
          <w:szCs w:val="32"/>
        </w:rPr>
      </w:pPr>
      <w:r>
        <w:rPr>
          <w:sz w:val="32"/>
          <w:szCs w:val="32"/>
        </w:rPr>
        <w:t xml:space="preserve">Nope </w:t>
      </w:r>
    </w:p>
    <w:p w:rsidR="0041616D" w:rsidRDefault="0041616D" w:rsidP="0041616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Do you require online chat features?</w:t>
      </w:r>
    </w:p>
    <w:p w:rsidR="0041616D" w:rsidRDefault="0041616D" w:rsidP="0041616D">
      <w:pPr>
        <w:rPr>
          <w:sz w:val="32"/>
          <w:szCs w:val="32"/>
        </w:rPr>
      </w:pPr>
      <w:r>
        <w:rPr>
          <w:sz w:val="32"/>
          <w:szCs w:val="32"/>
        </w:rPr>
        <w:t>Nope but there will be an inquiries box for sending questions or other matters.</w:t>
      </w:r>
    </w:p>
    <w:p w:rsidR="0041616D" w:rsidRDefault="0041616D" w:rsidP="0041616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 you require your site to be mobile friendly (responsive designs)?</w:t>
      </w:r>
    </w:p>
    <w:p w:rsidR="0041616D" w:rsidRDefault="0041616D" w:rsidP="0041616D">
      <w:pPr>
        <w:rPr>
          <w:sz w:val="32"/>
          <w:szCs w:val="32"/>
        </w:rPr>
      </w:pPr>
      <w:r>
        <w:rPr>
          <w:sz w:val="32"/>
          <w:szCs w:val="32"/>
        </w:rPr>
        <w:t xml:space="preserve">Yes, it will be responsive for desktops, tablets, </w:t>
      </w:r>
      <w:proofErr w:type="spellStart"/>
      <w:r>
        <w:rPr>
          <w:sz w:val="32"/>
          <w:szCs w:val="32"/>
        </w:rPr>
        <w:t>ipads</w:t>
      </w:r>
      <w:proofErr w:type="spellEnd"/>
      <w:r>
        <w:rPr>
          <w:sz w:val="32"/>
          <w:szCs w:val="32"/>
        </w:rPr>
        <w:t>, and phones.</w:t>
      </w:r>
    </w:p>
    <w:p w:rsidR="0041616D" w:rsidRDefault="0041616D" w:rsidP="0041616D">
      <w:pPr>
        <w:rPr>
          <w:sz w:val="32"/>
          <w:szCs w:val="32"/>
        </w:rPr>
      </w:pPr>
    </w:p>
    <w:p w:rsidR="0041616D" w:rsidRDefault="0041616D" w:rsidP="0041616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 you need multi-language support?</w:t>
      </w:r>
    </w:p>
    <w:p w:rsidR="0041616D" w:rsidRDefault="0041616D" w:rsidP="0041616D">
      <w:pPr>
        <w:rPr>
          <w:sz w:val="32"/>
          <w:szCs w:val="32"/>
        </w:rPr>
      </w:pPr>
      <w:r>
        <w:rPr>
          <w:sz w:val="32"/>
          <w:szCs w:val="32"/>
        </w:rPr>
        <w:t>Nope the website will be English only.</w:t>
      </w:r>
    </w:p>
    <w:p w:rsidR="0041616D" w:rsidRDefault="00A2739F" w:rsidP="0041616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Will you need a shopping cart system for e-commerce?</w:t>
      </w:r>
    </w:p>
    <w:p w:rsidR="00A2739F" w:rsidRDefault="00A2739F" w:rsidP="00A2739F">
      <w:pPr>
        <w:rPr>
          <w:sz w:val="32"/>
          <w:szCs w:val="32"/>
        </w:rPr>
      </w:pPr>
      <w:r>
        <w:rPr>
          <w:sz w:val="32"/>
          <w:szCs w:val="32"/>
        </w:rPr>
        <w:t>It will be a no sign-up and anonymous shopping cart system.</w:t>
      </w:r>
    </w:p>
    <w:p w:rsidR="00A2739F" w:rsidRDefault="00A2739F" w:rsidP="00A2739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Does your site need a blog or a forum?</w:t>
      </w:r>
    </w:p>
    <w:p w:rsidR="00A2739F" w:rsidRDefault="00A2739F" w:rsidP="00A2739F">
      <w:pPr>
        <w:rPr>
          <w:sz w:val="32"/>
          <w:szCs w:val="32"/>
        </w:rPr>
      </w:pPr>
      <w:r>
        <w:rPr>
          <w:sz w:val="32"/>
          <w:szCs w:val="32"/>
        </w:rPr>
        <w:t>No but there will be Newsfeed on the latest products, sales, and deals.</w:t>
      </w:r>
    </w:p>
    <w:p w:rsidR="00A2739F" w:rsidRDefault="00A2739F" w:rsidP="00A2739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Do you use a third party for any part of subscription content delivery and/or payment? </w:t>
      </w:r>
    </w:p>
    <w:p w:rsidR="00A2739F" w:rsidRDefault="00A2739F" w:rsidP="00A2739F">
      <w:pPr>
        <w:rPr>
          <w:sz w:val="32"/>
          <w:szCs w:val="32"/>
        </w:rPr>
      </w:pPr>
      <w:r>
        <w:rPr>
          <w:sz w:val="32"/>
          <w:szCs w:val="32"/>
        </w:rPr>
        <w:t xml:space="preserve">No, all products will be collected and </w:t>
      </w:r>
      <w:proofErr w:type="spellStart"/>
      <w:r>
        <w:rPr>
          <w:sz w:val="32"/>
          <w:szCs w:val="32"/>
        </w:rPr>
        <w:t>payed</w:t>
      </w:r>
      <w:proofErr w:type="spellEnd"/>
      <w:r>
        <w:rPr>
          <w:sz w:val="32"/>
          <w:szCs w:val="32"/>
        </w:rPr>
        <w:t xml:space="preserve"> for at the shop. </w:t>
      </w:r>
    </w:p>
    <w:p w:rsidR="00A2739F" w:rsidRDefault="00A2739F" w:rsidP="00A2739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information must be on the home page?</w:t>
      </w:r>
    </w:p>
    <w:p w:rsidR="00A2739F" w:rsidRDefault="00A2739F" w:rsidP="00A2739F">
      <w:pPr>
        <w:rPr>
          <w:sz w:val="32"/>
          <w:szCs w:val="32"/>
        </w:rPr>
      </w:pPr>
      <w:r>
        <w:rPr>
          <w:sz w:val="32"/>
          <w:szCs w:val="32"/>
        </w:rPr>
        <w:t>Links to the products, contacts, and about.</w:t>
      </w:r>
    </w:p>
    <w:p w:rsidR="00A2739F" w:rsidRDefault="00A2739F" w:rsidP="00A2739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 you need an internal search feature?</w:t>
      </w:r>
    </w:p>
    <w:p w:rsidR="00A2739F" w:rsidRDefault="00A2739F" w:rsidP="00A2739F">
      <w:pPr>
        <w:rPr>
          <w:sz w:val="32"/>
          <w:szCs w:val="32"/>
        </w:rPr>
      </w:pPr>
      <w:r>
        <w:rPr>
          <w:sz w:val="32"/>
          <w:szCs w:val="32"/>
        </w:rPr>
        <w:t xml:space="preserve">Nope, all products will be displayed categorically. </w:t>
      </w:r>
    </w:p>
    <w:p w:rsidR="00DF0285" w:rsidRDefault="00DF0285" w:rsidP="00DF028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</w:t>
      </w:r>
      <w:r w:rsidR="000A53FE">
        <w:rPr>
          <w:sz w:val="32"/>
          <w:szCs w:val="32"/>
        </w:rPr>
        <w:t xml:space="preserve"> is the budget?</w:t>
      </w:r>
    </w:p>
    <w:p w:rsidR="000A53FE" w:rsidRDefault="00791B4A" w:rsidP="000A53FE">
      <w:pPr>
        <w:ind w:left="360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00 euro</w:t>
      </w:r>
    </w:p>
    <w:p w:rsidR="00791B4A" w:rsidRPr="000A53FE" w:rsidRDefault="00791B4A" w:rsidP="000A53FE">
      <w:pPr>
        <w:ind w:left="360"/>
        <w:rPr>
          <w:sz w:val="32"/>
          <w:szCs w:val="32"/>
        </w:rPr>
      </w:pPr>
    </w:p>
    <w:p w:rsidR="00A2739F" w:rsidRPr="00A2739F" w:rsidRDefault="00A2739F" w:rsidP="00A2739F">
      <w:pPr>
        <w:rPr>
          <w:sz w:val="32"/>
          <w:szCs w:val="32"/>
        </w:rPr>
      </w:pPr>
    </w:p>
    <w:sectPr w:rsidR="00A2739F" w:rsidRPr="00A27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F67F5"/>
    <w:multiLevelType w:val="hybridMultilevel"/>
    <w:tmpl w:val="603433A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5F54E1"/>
    <w:multiLevelType w:val="hybridMultilevel"/>
    <w:tmpl w:val="08CE2632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946DB7"/>
    <w:multiLevelType w:val="hybridMultilevel"/>
    <w:tmpl w:val="BEE264D4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4A"/>
    <w:rsid w:val="000A53FE"/>
    <w:rsid w:val="0041616D"/>
    <w:rsid w:val="004F164A"/>
    <w:rsid w:val="00791B4A"/>
    <w:rsid w:val="00A2739F"/>
    <w:rsid w:val="00DF0285"/>
    <w:rsid w:val="00EA5332"/>
    <w:rsid w:val="00FA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E2C69-4AB8-4C45-90C7-3C53D35F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945EDED8.dotm</Template>
  <TotalTime>96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Ydrian Pagaduan</dc:creator>
  <cp:keywords/>
  <dc:description/>
  <cp:lastModifiedBy>Ydrian Pagaduan</cp:lastModifiedBy>
  <cp:revision>4</cp:revision>
  <dcterms:created xsi:type="dcterms:W3CDTF">2015-10-15T10:24:00Z</dcterms:created>
  <dcterms:modified xsi:type="dcterms:W3CDTF">2015-10-15T12:00:00Z</dcterms:modified>
</cp:coreProperties>
</file>