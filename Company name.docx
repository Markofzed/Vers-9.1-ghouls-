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7D08" w:rsidRPr="00422BE0" w:rsidRDefault="00422BE0" w:rsidP="00422BE0">
      <w:pPr>
        <w:pStyle w:val="NoSpacing"/>
        <w:rPr>
          <w:sz w:val="28"/>
          <w:szCs w:val="28"/>
        </w:rPr>
      </w:pPr>
      <w:r w:rsidRPr="00422BE0">
        <w:rPr>
          <w:sz w:val="28"/>
          <w:szCs w:val="28"/>
        </w:rPr>
        <w:br/>
        <w:t>Company name</w:t>
      </w:r>
    </w:p>
    <w:p w:rsidR="00422BE0" w:rsidRDefault="00422BE0" w:rsidP="00422BE0">
      <w:pPr>
        <w:pStyle w:val="NoSpacing"/>
        <w:rPr>
          <w:sz w:val="28"/>
          <w:szCs w:val="28"/>
        </w:rPr>
      </w:pPr>
      <w:r w:rsidRPr="00422BE0">
        <w:rPr>
          <w:sz w:val="28"/>
          <w:szCs w:val="28"/>
        </w:rPr>
        <w:t>Twitter Page</w:t>
      </w:r>
      <w:r>
        <w:rPr>
          <w:sz w:val="28"/>
          <w:szCs w:val="28"/>
        </w:rPr>
        <w:t xml:space="preserve"> and fb</w:t>
      </w:r>
    </w:p>
    <w:p w:rsidR="00422BE0" w:rsidRDefault="00422BE0" w:rsidP="00422BE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Message</w:t>
      </w:r>
    </w:p>
    <w:p w:rsidR="00422BE0" w:rsidRDefault="00422BE0" w:rsidP="00422BE0">
      <w:pPr>
        <w:pStyle w:val="NoSpacing"/>
        <w:rPr>
          <w:sz w:val="28"/>
          <w:szCs w:val="28"/>
        </w:rPr>
      </w:pPr>
    </w:p>
    <w:p w:rsidR="00422BE0" w:rsidRDefault="00422BE0" w:rsidP="00422BE0">
      <w:pPr>
        <w:pStyle w:val="NoSpacing"/>
        <w:rPr>
          <w:sz w:val="28"/>
          <w:szCs w:val="28"/>
        </w:rPr>
      </w:pPr>
    </w:p>
    <w:p w:rsidR="00422BE0" w:rsidRDefault="00422BE0" w:rsidP="00422BE0">
      <w:pPr>
        <w:pStyle w:val="NoSpacing"/>
        <w:rPr>
          <w:sz w:val="28"/>
          <w:szCs w:val="28"/>
        </w:rPr>
      </w:pPr>
    </w:p>
    <w:p w:rsidR="00422BE0" w:rsidRDefault="00422BE0" w:rsidP="00422BE0">
      <w:pPr>
        <w:pStyle w:val="NoSpacing"/>
        <w:rPr>
          <w:sz w:val="28"/>
          <w:szCs w:val="28"/>
        </w:rPr>
      </w:pPr>
    </w:p>
    <w:p w:rsidR="00422BE0" w:rsidRDefault="00422BE0" w:rsidP="00422BE0">
      <w:pPr>
        <w:pStyle w:val="NoSpacing"/>
        <w:rPr>
          <w:sz w:val="28"/>
          <w:szCs w:val="28"/>
        </w:rPr>
      </w:pPr>
    </w:p>
    <w:p w:rsidR="00422BE0" w:rsidRDefault="00422BE0" w:rsidP="00422BE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Name of ~charity</w:t>
      </w:r>
    </w:p>
    <w:p w:rsidR="00422BE0" w:rsidRDefault="00422BE0" w:rsidP="00422BE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Registered Charity number</w:t>
      </w:r>
    </w:p>
    <w:p w:rsidR="00422BE0" w:rsidRDefault="00422BE0" w:rsidP="00422BE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If they do give registered charity number</w:t>
      </w:r>
    </w:p>
    <w:p w:rsidR="00422BE0" w:rsidRDefault="00422BE0" w:rsidP="00422BE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Twitter and fb</w:t>
      </w:r>
    </w:p>
    <w:p w:rsidR="00422BE0" w:rsidRDefault="00422BE0" w:rsidP="00422BE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Brief description</w:t>
      </w:r>
    </w:p>
    <w:p w:rsidR="00422BE0" w:rsidRDefault="00422BE0" w:rsidP="00422BE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Existing website?</w:t>
      </w:r>
    </w:p>
    <w:p w:rsidR="00422BE0" w:rsidRPr="00422BE0" w:rsidRDefault="00422BE0" w:rsidP="00422BE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Message</w:t>
      </w:r>
    </w:p>
    <w:p w:rsidR="00422BE0" w:rsidRDefault="00422BE0" w:rsidP="00422BE0">
      <w:pPr>
        <w:pStyle w:val="NoSpacing"/>
        <w:rPr>
          <w:sz w:val="28"/>
          <w:szCs w:val="28"/>
        </w:rPr>
      </w:pPr>
    </w:p>
    <w:p w:rsidR="00422BE0" w:rsidRDefault="00422BE0" w:rsidP="00422BE0">
      <w:pPr>
        <w:pStyle w:val="NoSpacing"/>
        <w:rPr>
          <w:sz w:val="28"/>
          <w:szCs w:val="28"/>
        </w:rPr>
      </w:pPr>
    </w:p>
    <w:p w:rsidR="00422BE0" w:rsidRDefault="00422BE0" w:rsidP="00422BE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Flat design</w:t>
      </w:r>
    </w:p>
    <w:p w:rsidR="00422BE0" w:rsidRPr="00422BE0" w:rsidRDefault="00422BE0" w:rsidP="00422BE0">
      <w:pPr>
        <w:pStyle w:val="NoSpacing"/>
        <w:rPr>
          <w:sz w:val="28"/>
          <w:szCs w:val="28"/>
        </w:rPr>
      </w:pPr>
      <w:bookmarkStart w:id="0" w:name="_GoBack"/>
      <w:bookmarkEnd w:id="0"/>
    </w:p>
    <w:sectPr w:rsidR="00422BE0" w:rsidRPr="00422B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BE0"/>
    <w:rsid w:val="00422BE0"/>
    <w:rsid w:val="00427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6B89DC-04F0-4346-A085-C3D9FCB4D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22B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D233E1AA.dotm</Template>
  <TotalTime>62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College of Ireland</Company>
  <LinksUpToDate>false</LinksUpToDate>
  <CharactersWithSpaces>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Ydrian Pagaduan</dc:creator>
  <cp:keywords/>
  <dc:description/>
  <cp:lastModifiedBy>Ydrian Pagaduan</cp:lastModifiedBy>
  <cp:revision>1</cp:revision>
  <dcterms:created xsi:type="dcterms:W3CDTF">2015-10-22T10:29:00Z</dcterms:created>
  <dcterms:modified xsi:type="dcterms:W3CDTF">2015-10-22T11:31:00Z</dcterms:modified>
</cp:coreProperties>
</file>